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D247B" w14:textId="77777777" w:rsidR="00150757" w:rsidRDefault="002B23C3" w:rsidP="002B23C3">
      <w:pPr>
        <w:pStyle w:val="Title"/>
      </w:pPr>
      <w:r>
        <w:t>Daily Journal</w:t>
      </w:r>
      <w:r>
        <w:tab/>
      </w:r>
      <w:r>
        <w:tab/>
      </w:r>
    </w:p>
    <w:p w14:paraId="1737CCB8" w14:textId="77777777" w:rsidR="00150757" w:rsidRDefault="002B23C3" w:rsidP="002B23C3">
      <w:pPr>
        <w:pStyle w:val="Title"/>
      </w:pPr>
      <w:r>
        <w:t>Name</w:t>
      </w:r>
      <w:r w:rsidR="00150757">
        <w:t xml:space="preserve"> Dennis Nguyen </w:t>
      </w:r>
      <w:r>
        <w:tab/>
      </w:r>
      <w:r>
        <w:tab/>
      </w:r>
      <w:r>
        <w:tab/>
      </w:r>
      <w:r>
        <w:tab/>
      </w:r>
    </w:p>
    <w:p w14:paraId="41C7FB8F" w14:textId="584F12D5" w:rsidR="002B23C3" w:rsidRDefault="002B23C3" w:rsidP="002B23C3">
      <w:pPr>
        <w:pStyle w:val="Title"/>
      </w:pPr>
      <w:r>
        <w:t>Date</w:t>
      </w:r>
      <w:r w:rsidR="00150757">
        <w:t xml:space="preserve"> April 25, 2017</w:t>
      </w:r>
    </w:p>
    <w:p w14:paraId="300A6542" w14:textId="77777777" w:rsidR="002B23C3" w:rsidRPr="00A061B2" w:rsidRDefault="002B23C3" w:rsidP="002B23C3">
      <w:pPr>
        <w:pStyle w:val="Heading2"/>
      </w:pPr>
      <w:r>
        <w:t>Required work:</w:t>
      </w:r>
    </w:p>
    <w:p w14:paraId="2CD50A45" w14:textId="45026052" w:rsidR="002B23C3" w:rsidRPr="002B23C3" w:rsidRDefault="002B23C3" w:rsidP="002B23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2B23C3">
        <w:rPr>
          <w:rFonts w:ascii="Helvetica" w:eastAsia="Times New Roman" w:hAnsi="Helvetica" w:cs="Times New Roman"/>
          <w:color w:val="111111"/>
          <w:szCs w:val="24"/>
          <w:lang w:bidi="ar-SA"/>
        </w:rPr>
        <w:t> 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8. 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LoopThread</w:t>
      </w:r>
      <w:proofErr w:type="spellEnd"/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 - w/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FramesPerSecond</w:t>
      </w:r>
      <w:proofErr w:type="spellEnd"/>
      <w:r w:rsidR="00150757" w:rsidRPr="00150757">
        <w:t xml:space="preserve"> </w:t>
      </w:r>
      <w:r w:rsidR="00150757" w:rsidRPr="0015075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object w:dxaOrig="1666" w:dyaOrig="811" w14:anchorId="4637AF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3.25pt;height:40.5pt" o:ole="">
            <v:imagedata r:id="rId9" o:title=""/>
          </v:shape>
          <o:OLEObject Type="Embed" ProgID="Package" ShapeID="_x0000_i1032" DrawAspect="Content" ObjectID="_1554623740" r:id="rId10"/>
        </w:object>
      </w:r>
    </w:p>
    <w:p w14:paraId="03F7D48F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a timer to maintain consistent timing between movements.</w:t>
      </w:r>
    </w:p>
    <w:p w14:paraId="55A21D1B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class constant called FPS =10.</w:t>
      </w:r>
    </w:p>
    <w:p w14:paraId="01F00251" w14:textId="3DD12B79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run(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), declare and instantiate a long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1000 divided by FPS.</w:t>
      </w:r>
    </w:p>
    <w:p w14:paraId="04907E9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Declare longs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and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3655583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After c is declared, instantiate the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032655BB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Instantiate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as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minus the amount of time that has passed</w:t>
      </w:r>
    </w:p>
    <w:p w14:paraId="730AC255" w14:textId="5D59C9F7" w:rsidR="002B23C3" w:rsidRDefault="002B23C3" w:rsidP="002B23C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 w:rsidR="00F70C6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FPS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and instantiate to 10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660E7A"/>
          <w:sz w:val="18"/>
          <w:szCs w:val="18"/>
        </w:rPr>
        <w:t>FPS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seconds to complete each loop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//Current system time in milliseconds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 xml:space="preserve">(c); </w:t>
      </w:r>
      <w:r>
        <w:rPr>
          <w:i/>
          <w:iCs/>
          <w:color w:val="808080"/>
          <w:sz w:val="18"/>
          <w:szCs w:val="18"/>
        </w:rPr>
        <w:t xml:space="preserve">//Calls </w:t>
      </w:r>
      <w:proofErr w:type="spellStart"/>
      <w:r>
        <w:rPr>
          <w:i/>
          <w:iCs/>
          <w:color w:val="808080"/>
          <w:sz w:val="18"/>
          <w:szCs w:val="18"/>
        </w:rPr>
        <w:t>drawView's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onDraw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//Unlocks the canvas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- (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the amount of time </w:t>
      </w:r>
      <w:proofErr w:type="spellStart"/>
      <w:r>
        <w:rPr>
          <w:i/>
          <w:iCs/>
          <w:color w:val="808080"/>
          <w:sz w:val="18"/>
          <w:szCs w:val="18"/>
        </w:rPr>
        <w:t>requird</w:t>
      </w:r>
      <w:proofErr w:type="spellEnd"/>
      <w:r>
        <w:rPr>
          <w:i/>
          <w:iCs/>
          <w:color w:val="808080"/>
          <w:sz w:val="18"/>
          <w:szCs w:val="18"/>
        </w:rPr>
        <w:t xml:space="preserve"> to use up </w:t>
      </w:r>
      <w:proofErr w:type="spellStart"/>
      <w:r>
        <w:rPr>
          <w:i/>
          <w:iCs/>
          <w:color w:val="808080"/>
          <w:sz w:val="18"/>
          <w:szCs w:val="18"/>
        </w:rPr>
        <w:t>tickPS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//Pause to use up </w:t>
      </w:r>
      <w:proofErr w:type="spellStart"/>
      <w:r>
        <w:rPr>
          <w:i/>
          <w:iCs/>
          <w:color w:val="808080"/>
          <w:sz w:val="18"/>
          <w:szCs w:val="18"/>
        </w:rPr>
        <w:t>sleepTime</w:t>
      </w:r>
      <w:proofErr w:type="spellEnd"/>
      <w:r>
        <w:rPr>
          <w:i/>
          <w:iCs/>
          <w:color w:val="808080"/>
          <w:sz w:val="18"/>
          <w:szCs w:val="18"/>
        </w:rPr>
        <w:br/>
      </w:r>
      <w:r w:rsidR="0015075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693D414" wp14:editId="26E32CDF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1638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41" y="21459"/>
                <wp:lineTo x="21341" y="0"/>
                <wp:lineTo x="0" y="0"/>
              </wp:wrapPolygon>
            </wp:wrapTight>
            <wp:docPr id="5" name="Picture 5" descr="C:\Users\1383504\Downloads\Screenshot_20170425-10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Downloads\Screenshot_20170425-1040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C7D896A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70B3A44C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Use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 to pause the thread until the required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has passed.  If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 has already expired, pause for 10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ms</w:t>
      </w:r>
      <w:proofErr w:type="spellEnd"/>
    </w:p>
    <w:p w14:paraId="4B1CF329" w14:textId="1763042A" w:rsidR="00F70C6E" w:rsidRPr="00F70C6E" w:rsidRDefault="002B23C3" w:rsidP="0015075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F70C6E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9. 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 - w/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F70C6E">
        <w:rPr>
          <w:rFonts w:ascii="Helvetica" w:eastAsia="Times New Roman" w:hAnsi="Helvetica" w:cs="Times New Roman"/>
          <w:color w:val="111111"/>
          <w:szCs w:val="24"/>
          <w:lang w:bidi="ar-SA"/>
        </w:rPr>
        <w:t> *</w:t>
      </w:r>
      <w:r w:rsidR="00150757" w:rsidRPr="00150757">
        <w:t xml:space="preserve"> </w:t>
      </w:r>
      <w:r w:rsidR="00150757" w:rsidRPr="00150757">
        <w:rPr>
          <w:rFonts w:ascii="Helvetica" w:eastAsia="Times New Roman" w:hAnsi="Helvetica" w:cs="Times New Roman"/>
          <w:color w:val="111111"/>
          <w:szCs w:val="24"/>
          <w:lang w:bidi="ar-SA"/>
        </w:rPr>
        <w:object w:dxaOrig="1441" w:dyaOrig="811" w14:anchorId="187DFB22">
          <v:shape id="_x0000_i1033" type="#_x0000_t75" style="width:1in;height:40.5pt" o:ole="">
            <v:imagedata r:id="rId12" o:title=""/>
          </v:shape>
          <o:OLEObject Type="Embed" ProgID="Package" ShapeID="_x0000_i1033" DrawAspect="Content" ObjectID="_1554623741" r:id="rId13"/>
        </w:object>
      </w:r>
    </w:p>
    <w:p w14:paraId="097DFEF7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speed and border check.</w:t>
      </w:r>
    </w:p>
    <w:p w14:paraId="41AAFA95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Declare and instantiate global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int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5.</w:t>
      </w:r>
    </w:p>
    <w:p w14:paraId="575C1073" w14:textId="77777777" w:rsidR="002B23C3" w:rsidRPr="00F70C6E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Invert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when bmp reaches left and right boundaries.</w:t>
      </w:r>
    </w:p>
    <w:p w14:paraId="784382B6" w14:textId="77777777" w:rsidR="00F70C6E" w:rsidRDefault="00F70C6E" w:rsidP="00F70C6E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android.graphics.BitmapFactory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android.view.SurfaceHolder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4/19/2017.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for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with the current </w:t>
      </w:r>
      <w:proofErr w:type="spellStart"/>
      <w:r>
        <w:rPr>
          <w:i/>
          <w:iCs/>
          <w:color w:val="808080"/>
          <w:sz w:val="18"/>
          <w:szCs w:val="18"/>
        </w:rPr>
        <w:t>instanc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eof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//Sets the thread's running </w:t>
      </w:r>
      <w:r>
        <w:rPr>
          <w:i/>
          <w:iCs/>
          <w:color w:val="808080"/>
          <w:sz w:val="18"/>
          <w:szCs w:val="18"/>
        </w:rPr>
        <w:lastRenderedPageBreak/>
        <w:t>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//if (x &lt; </w:t>
      </w:r>
      <w:proofErr w:type="spellStart"/>
      <w:r>
        <w:rPr>
          <w:i/>
          <w:iCs/>
          <w:color w:val="808080"/>
          <w:sz w:val="18"/>
          <w:szCs w:val="18"/>
        </w:rPr>
        <w:t>getWidth</w:t>
      </w:r>
      <w:proofErr w:type="spellEnd"/>
      <w:r>
        <w:rPr>
          <w:i/>
          <w:iCs/>
          <w:color w:val="808080"/>
          <w:sz w:val="18"/>
          <w:szCs w:val="18"/>
        </w:rPr>
        <w:t xml:space="preserve">() - </w:t>
      </w:r>
      <w:proofErr w:type="spellStart"/>
      <w:r>
        <w:rPr>
          <w:i/>
          <w:iCs/>
          <w:color w:val="808080"/>
          <w:sz w:val="18"/>
          <w:szCs w:val="18"/>
        </w:rPr>
        <w:t>heroBmp.getWidth</w:t>
      </w:r>
      <w:proofErr w:type="spellEnd"/>
      <w:r>
        <w:rPr>
          <w:i/>
          <w:iCs/>
          <w:color w:val="808080"/>
          <w:sz w:val="18"/>
          <w:szCs w:val="18"/>
        </w:rPr>
        <w:t>()) x++; //If x left of edge of screen minus width of bmp, increase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 xml:space="preserve">() 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getRight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//If x and width of bmp passes right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getLeft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//If x passes left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+=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//Increment x by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EFA943A" w14:textId="77777777" w:rsidR="00F70C6E" w:rsidRPr="00F70C6E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1681EF46" w14:textId="77777777" w:rsidR="00F70C6E" w:rsidRPr="002B23C3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36E58FBA" w14:textId="5F67D613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/>
          <w:color w:val="111111"/>
        </w:rPr>
      </w:pPr>
      <w:r>
        <w:rPr>
          <w:rFonts w:ascii="Helvetica" w:hAnsi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Fonts w:ascii="Helvetica" w:hAnsi="Helvetica"/>
          <w:b/>
          <w:bCs/>
          <w:color w:val="111111"/>
        </w:rPr>
        <w:t>10. S</w:t>
      </w:r>
      <w:r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Pr="00BC48AC">
        <w:t xml:space="preserve"> </w:t>
      </w:r>
      <w:r w:rsidRPr="00BC48AC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290C542E">
          <v:shape id="_x0000_i1034" type="#_x0000_t75" style="width:51pt;height:40.5pt" o:ole="">
            <v:imagedata r:id="rId14" o:title=""/>
          </v:shape>
          <o:OLEObject Type="Embed" ProgID="Package" ShapeID="_x0000_i1034" DrawAspect="Content" ObjectID="_1554623742" r:id="rId15"/>
        </w:object>
      </w:r>
      <w:bookmarkStart w:id="0" w:name="_GoBack"/>
      <w:bookmarkEnd w:id="0"/>
    </w:p>
    <w:p w14:paraId="1FC79FF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Creating the sprite class and letting it control its’ movement and drawing.</w:t>
      </w:r>
    </w:p>
    <w:p w14:paraId="4850DF4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Sprite class which extends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</w:p>
    <w:p w14:paraId="6192C677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Implement the static CREATOR field:  public static final Creator&lt;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&gt; CREATOR=null;</w:t>
      </w:r>
    </w:p>
    <w:p w14:paraId="56D49FF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Declare and instantiate an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 called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 5 and 10 respectively.</w:t>
      </w:r>
    </w:p>
    <w:p w14:paraId="360AA82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a constructor that receives four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int’s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 and a Bitmap.  Store the Bitmap.</w:t>
      </w:r>
    </w:p>
    <w:p w14:paraId="51E24BB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 </w:t>
      </w:r>
    </w:p>
    <w:p w14:paraId="718094D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Enter the boundary bouncing conditions (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top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,left,bottom,right</w:t>
      </w:r>
      <w:proofErr w:type="spellEnd"/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).</w:t>
      </w:r>
    </w:p>
    <w:p w14:paraId="6CDB97C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Offset the instance by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.</w:t>
      </w:r>
    </w:p>
    <w:p w14:paraId="3F5AC82C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</w:t>
      </w:r>
    </w:p>
    <w:p w14:paraId="18BE04D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                Call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</w:t>
      </w:r>
    </w:p>
    <w:p w14:paraId="4CCCA98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lastRenderedPageBreak/>
        <w:t>                Draw the bitmap into this sprite</w:t>
      </w:r>
    </w:p>
    <w:p w14:paraId="21AF86AA" w14:textId="77777777" w:rsidR="00BC48AC" w:rsidRDefault="00BC48AC" w:rsidP="00BC48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290C92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</w:p>
    <w:p w14:paraId="3C707868" w14:textId="77777777" w:rsidR="002B23C3" w:rsidRDefault="002B23C3" w:rsidP="00E24734">
      <w:pPr>
        <w:pStyle w:val="Title"/>
      </w:pPr>
    </w:p>
    <w:p w14:paraId="43E00F5A" w14:textId="77777777" w:rsidR="002B23C3" w:rsidRDefault="002B23C3" w:rsidP="002B23C3"/>
    <w:p w14:paraId="05B9CD36" w14:textId="77777777" w:rsidR="002B23C3" w:rsidRDefault="002B23C3" w:rsidP="002B23C3"/>
    <w:p w14:paraId="4402381B" w14:textId="77777777" w:rsidR="002B23C3" w:rsidRDefault="002B23C3" w:rsidP="002B23C3"/>
    <w:p w14:paraId="242F3316" w14:textId="77777777" w:rsidR="002B23C3" w:rsidRDefault="002B23C3" w:rsidP="002B23C3"/>
    <w:p w14:paraId="41C78D36" w14:textId="77777777" w:rsidR="002B23C3" w:rsidRDefault="002B23C3" w:rsidP="002B23C3"/>
    <w:p w14:paraId="1F812FA1" w14:textId="77777777" w:rsidR="002B23C3" w:rsidRDefault="002B23C3" w:rsidP="002B23C3"/>
    <w:p w14:paraId="3A0CF341" w14:textId="77777777" w:rsidR="002B23C3" w:rsidRDefault="002B23C3" w:rsidP="002B23C3"/>
    <w:p w14:paraId="743D1E62" w14:textId="77777777" w:rsidR="00150757" w:rsidRDefault="00150757" w:rsidP="00E24734">
      <w:pPr>
        <w:pStyle w:val="Title"/>
        <w:rPr>
          <w:rFonts w:ascii="Times New Roman" w:eastAsiaTheme="minorHAnsi" w:hAnsi="Times New Roman" w:cstheme="minorBidi"/>
          <w:color w:val="auto"/>
          <w:spacing w:val="0"/>
          <w:kern w:val="0"/>
          <w:sz w:val="24"/>
          <w:szCs w:val="22"/>
        </w:rPr>
      </w:pPr>
    </w:p>
    <w:p w14:paraId="50899011" w14:textId="77777777" w:rsidR="00E24734" w:rsidRDefault="00E24734" w:rsidP="00E24734">
      <w:pPr>
        <w:pStyle w:val="Title"/>
      </w:pPr>
      <w:r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lastRenderedPageBreak/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 id="_x0000_i1025" type="#_x0000_t75" style="width:1in;height:40.5pt" o:ole="">
            <v:imagedata r:id="rId16" o:title=""/>
          </v:shape>
          <o:OLEObject Type="Embed" ProgID="Package" ShapeID="_x0000_i1025" DrawAspect="Content" ObjectID="_1554623743" r:id="rId17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26" type="#_x0000_t75" style="width:83.25pt;height:40.5pt" o:ole="">
            <v:imagedata r:id="rId18" o:title=""/>
          </v:shape>
          <o:OLEObject Type="Embed" ProgID="Package" ShapeID="_x0000_i1026" DrawAspect="Content" ObjectID="_1554623744" r:id="rId19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lastRenderedPageBreak/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27" type="#_x0000_t75" style="width:1in;height:40.5pt" o:ole="">
            <v:imagedata r:id="rId21" o:title=""/>
          </v:shape>
          <o:OLEObject Type="Embed" ProgID="Package" ShapeID="_x0000_i1027" DrawAspect="Content" ObjectID="_1554623745" r:id="rId22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28" type="#_x0000_t75" style="width:83.25pt;height:40.5pt" o:ole="">
            <v:imagedata r:id="rId23" o:title=""/>
          </v:shape>
          <o:OLEObject Type="Embed" ProgID="Package" ShapeID="_x0000_i1028" DrawAspect="Content" ObjectID="_1554623746" r:id="rId24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fir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lastRenderedPageBreak/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proofErr w:type="spellStart"/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 extending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AppCompatActivity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onCreate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proofErr w:type="spellStart"/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012023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25" o:title=""/>
          </v:shape>
          <o:OLEObject Type="Embed" ProgID="Package" ShapeID="_x0000_s1026" DrawAspect="Content" ObjectID="_1554623750" r:id="rId26"/>
        </w:object>
      </w:r>
      <w:proofErr w:type="gram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</w:t>
      </w:r>
      <w:proofErr w:type="gramEnd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class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(Bundle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29" type="#_x0000_t75" style="width:1in;height:40.5pt" o:ole="">
            <v:imagedata r:id="rId28" o:title=""/>
          </v:shape>
          <o:OLEObject Type="Embed" ProgID="Package" ShapeID="_x0000_i1029" DrawAspect="Content" ObjectID="_1554623747" r:id="rId29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</w:t>
      </w:r>
      <w:proofErr w:type="spellStart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drawable</w:t>
      </w:r>
      <w:proofErr w:type="spellEnd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onDraw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</w:t>
      </w:r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,3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30" type="#_x0000_t75" style="width:105pt;height:40.5pt" o:ole="">
            <v:imagedata r:id="rId31" o:title=""/>
          </v:shape>
          <o:OLEObject Type="Embed" ProgID="Package" ShapeID="_x0000_i1030" DrawAspect="Content" ObjectID="_1554623748" r:id="rId32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proofErr w:type="gramStart"/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MainActivity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keyboardHidden|orientation|screenSize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lastRenderedPageBreak/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proofErr w:type="gramStart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</w:t>
      </w:r>
      <w:proofErr w:type="gramEnd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31" type="#_x0000_t75" style="width:48.75pt;height:40.5pt" o:ole="">
            <v:imagedata r:id="rId33" o:title=""/>
          </v:shape>
          <o:OLEObject Type="Embed" ProgID="Package" ShapeID="_x0000_i1031" DrawAspect="Content" ObjectID="_1554623749" r:id="rId34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AppTheme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Theme.AppCompat.Light.NoActionBar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proofErr w:type="gram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AppTheme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Theme.AppCompat.Light.NoActionBar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!--</w:t>
      </w:r>
      <w:proofErr w:type="gram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DarkActionBar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NoActionBar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067B3" w14:textId="77777777" w:rsidR="00012023" w:rsidRDefault="00012023" w:rsidP="00D4525C">
      <w:pPr>
        <w:spacing w:after="0" w:line="240" w:lineRule="auto"/>
      </w:pPr>
      <w:r>
        <w:separator/>
      </w:r>
    </w:p>
  </w:endnote>
  <w:endnote w:type="continuationSeparator" w:id="0">
    <w:p w14:paraId="571CD5E7" w14:textId="77777777" w:rsidR="00012023" w:rsidRDefault="00012023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BC48AC">
              <w:rPr>
                <w:noProof/>
              </w:rPr>
              <w:t>5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E24734">
              <w:fldChar w:fldCharType="begin"/>
            </w:r>
            <w:r w:rsidR="00E24734">
              <w:instrText xml:space="preserve"> NUMPAGES  </w:instrText>
            </w:r>
            <w:r w:rsidR="00E24734">
              <w:fldChar w:fldCharType="separate"/>
            </w:r>
            <w:r w:rsidR="00BC48AC">
              <w:rPr>
                <w:noProof/>
              </w:rPr>
              <w:t>9</w:t>
            </w:r>
            <w:r w:rsidR="00E2473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2DB75" w14:textId="77777777" w:rsidR="00012023" w:rsidRDefault="00012023" w:rsidP="00D4525C">
      <w:pPr>
        <w:spacing w:after="0" w:line="240" w:lineRule="auto"/>
      </w:pPr>
      <w:r>
        <w:separator/>
      </w:r>
    </w:p>
  </w:footnote>
  <w:footnote w:type="continuationSeparator" w:id="0">
    <w:p w14:paraId="40DABE3C" w14:textId="77777777" w:rsidR="00012023" w:rsidRDefault="00012023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5B2D86"/>
    <w:multiLevelType w:val="multilevel"/>
    <w:tmpl w:val="2E3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0CB"/>
    <w:multiLevelType w:val="multilevel"/>
    <w:tmpl w:val="2A0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023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0757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23C3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846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48AC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0C6E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e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32407-BE3A-4D53-8AD6-DADAD4CE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107</TotalTime>
  <Pages>1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8</cp:revision>
  <dcterms:created xsi:type="dcterms:W3CDTF">2017-04-19T13:58:00Z</dcterms:created>
  <dcterms:modified xsi:type="dcterms:W3CDTF">2017-04-25T15:09:00Z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